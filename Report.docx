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CE2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7715E86" wp14:editId="50FC0C86">
            <wp:simplePos x="0" y="0"/>
            <wp:positionH relativeFrom="page">
              <wp:align>right</wp:align>
            </wp:positionH>
            <wp:positionV relativeFrom="page">
              <wp:posOffset>-15240</wp:posOffset>
            </wp:positionV>
            <wp:extent cx="7787640" cy="6682740"/>
            <wp:effectExtent l="0" t="0" r="3810" b="3810"/>
            <wp:wrapNone/>
            <wp:docPr id="1" name="Picture 1" descr="Doctor using digital tablet in a hospital corri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ctor using digital tablet in a hospital corrid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64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6AE36F7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CBEA8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954DBA3" wp14:editId="20C83137">
                      <wp:extent cx="3528695" cy="1592580"/>
                      <wp:effectExtent l="0" t="0" r="0" b="762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925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E75CDD" w14:textId="49BE80F1" w:rsidR="00D077E9" w:rsidRPr="00B31EAA" w:rsidRDefault="00B31EAA" w:rsidP="00B31EAA">
                                  <w:pPr>
                                    <w:pStyle w:val="Title"/>
                                    <w:spacing w:after="0"/>
                                    <w:rPr>
                                      <w:sz w:val="52"/>
                                    </w:rPr>
                                  </w:pPr>
                                  <w:r w:rsidRPr="00B31EAA">
                                    <w:rPr>
                                      <w:sz w:val="52"/>
                                    </w:rPr>
                                    <w:t xml:space="preserve">Hospital Database </w:t>
                                  </w:r>
                                  <w:r>
                                    <w:rPr>
                                      <w:sz w:val="52"/>
                                    </w:rPr>
                                    <w:t>M</w:t>
                                  </w:r>
                                  <w:r w:rsidRPr="00B31EAA">
                                    <w:rPr>
                                      <w:sz w:val="52"/>
                                    </w:rPr>
                                    <w:t xml:space="preserve">anagement System </w:t>
                                  </w:r>
                                  <w:r w:rsidR="00D077E9" w:rsidRPr="00B31EAA">
                                    <w:rPr>
                                      <w:sz w:val="56"/>
                                      <w:szCs w:val="56"/>
                                    </w:rPr>
                                    <w:t>20</w:t>
                                  </w:r>
                                  <w:r w:rsidRPr="00B31EAA">
                                    <w:rPr>
                                      <w:sz w:val="56"/>
                                      <w:szCs w:val="5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954DB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" filled="f" stroked="f" strokeweight=".5pt">
                      <v:textbox>
                        <w:txbxContent>
                          <w:p w14:paraId="42E75CDD" w14:textId="49BE80F1" w:rsidR="00D077E9" w:rsidRPr="00B31EAA" w:rsidRDefault="00B31EAA" w:rsidP="00B31EAA">
                            <w:pPr>
                              <w:pStyle w:val="Title"/>
                              <w:spacing w:after="0"/>
                              <w:rPr>
                                <w:sz w:val="52"/>
                              </w:rPr>
                            </w:pPr>
                            <w:r w:rsidRPr="00B31EAA">
                              <w:rPr>
                                <w:sz w:val="52"/>
                              </w:rPr>
                              <w:t xml:space="preserve">Hospital Database </w:t>
                            </w:r>
                            <w:r>
                              <w:rPr>
                                <w:sz w:val="52"/>
                              </w:rPr>
                              <w:t>M</w:t>
                            </w:r>
                            <w:r w:rsidRPr="00B31EAA">
                              <w:rPr>
                                <w:sz w:val="52"/>
                              </w:rPr>
                              <w:t xml:space="preserve">anagement System </w:t>
                            </w:r>
                            <w:r w:rsidR="00D077E9" w:rsidRPr="00B31EAA">
                              <w:rPr>
                                <w:sz w:val="56"/>
                                <w:szCs w:val="56"/>
                              </w:rPr>
                              <w:t>20</w:t>
                            </w:r>
                            <w:r w:rsidRPr="00B31EAA">
                              <w:rPr>
                                <w:sz w:val="56"/>
                                <w:szCs w:val="56"/>
                              </w:rPr>
                              <w:t>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8F19357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2A6077" wp14:editId="11C385C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4BC01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72D9ECF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47F6AB6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6B52874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E90CF90794141D9ACBED0F24B96D06B"/>
              </w:placeholder>
              <w15:appearance w15:val="hidden"/>
            </w:sdtPr>
            <w:sdtEndPr/>
            <w:sdtContent>
              <w:p w14:paraId="6C324B1B" w14:textId="4C532FB3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CF48DB">
                  <w:rPr>
                    <w:rStyle w:val="SubtitleChar"/>
                    <w:b w:val="0"/>
                    <w:noProof/>
                  </w:rPr>
                  <w:t>January 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607837D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4F00740" wp14:editId="5752E190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B7F74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F02A4F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37EA51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C9040CA" w14:textId="0E8B96A9" w:rsidR="00D077E9" w:rsidRDefault="00CF48DB" w:rsidP="00D077E9">
            <w:sdt>
              <w:sdtPr>
                <w:id w:val="-1740469667"/>
                <w:placeholder>
                  <w:docPart w:val="502C3A21634344F79F5491D68481BC89"/>
                </w:placeholder>
                <w15:appearance w15:val="hidden"/>
              </w:sdtPr>
              <w:sdtEndPr/>
              <w:sdtContent>
                <w:r w:rsidR="00B31EAA">
                  <w:t>Team 14</w:t>
                </w:r>
              </w:sdtContent>
            </w:sdt>
          </w:p>
          <w:p w14:paraId="551272A1" w14:textId="5C4D33CF" w:rsidR="00D077E9" w:rsidRDefault="00B31EAA" w:rsidP="00D077E9">
            <w:r>
              <w:t>For Database</w:t>
            </w:r>
            <w:r w:rsidR="001F11D3">
              <w:t xml:space="preserve"> Management System</w:t>
            </w:r>
            <w:r>
              <w:t xml:space="preserve"> Course </w:t>
            </w:r>
          </w:p>
          <w:p w14:paraId="3FC45DE2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81DC43B" w14:textId="1E328C49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2C3846" wp14:editId="5561CC37">
                <wp:simplePos x="0" y="0"/>
                <wp:positionH relativeFrom="column">
                  <wp:posOffset>-746760</wp:posOffset>
                </wp:positionH>
                <wp:positionV relativeFrom="page">
                  <wp:posOffset>6667500</wp:posOffset>
                </wp:positionV>
                <wp:extent cx="7795260" cy="3406140"/>
                <wp:effectExtent l="0" t="0" r="0" b="38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260" cy="34061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B52DB" id="Rectangle 2" o:spid="_x0000_s1026" alt="colored rectangle" style="position:absolute;margin-left:-58.8pt;margin-top:525pt;width:613.8pt;height:26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9B56B" wp14:editId="39019FD1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2BBB3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08FDDFE2" w14:textId="7166F34A" w:rsidR="00792C52" w:rsidRPr="008D46FC" w:rsidRDefault="003F5A8E" w:rsidP="00D077E9">
      <w:pPr>
        <w:pStyle w:val="Heading1"/>
        <w:rPr>
          <w:color w:val="01273A" w:themeColor="accent1" w:themeShade="80"/>
        </w:rPr>
      </w:pPr>
      <w:r w:rsidRPr="008D46FC">
        <w:rPr>
          <w:color w:val="01273A" w:themeColor="accent1" w:themeShade="80"/>
        </w:rPr>
        <w:lastRenderedPageBreak/>
        <w:t>Participants Information</w:t>
      </w:r>
    </w:p>
    <w:p w14:paraId="159054CC" w14:textId="77777777" w:rsidR="003F5A8E" w:rsidRDefault="003F5A8E" w:rsidP="00D077E9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3F5A8E" w14:paraId="3F0376D1" w14:textId="77777777" w:rsidTr="003F5A8E">
        <w:tc>
          <w:tcPr>
            <w:tcW w:w="4963" w:type="dxa"/>
          </w:tcPr>
          <w:p w14:paraId="6E7BA391" w14:textId="39120D4E" w:rsidR="003F5A8E" w:rsidRPr="008D46FC" w:rsidRDefault="003F5A8E" w:rsidP="003F5A8E">
            <w:pPr>
              <w:pStyle w:val="Heading1"/>
              <w:jc w:val="center"/>
              <w:outlineLvl w:val="0"/>
              <w:rPr>
                <w:rFonts w:ascii="Agency FB" w:eastAsia="HGMinchoE" w:hAnsi="Agency FB"/>
                <w:sz w:val="40"/>
                <w:szCs w:val="40"/>
              </w:rPr>
            </w:pPr>
            <w:r w:rsidRPr="00977245">
              <w:rPr>
                <w:rFonts w:ascii="Agency FB" w:eastAsia="HGMinchoE" w:hAnsi="Agency FB"/>
                <w:color w:val="01273A" w:themeColor="accent1" w:themeShade="80"/>
                <w:sz w:val="40"/>
                <w:szCs w:val="40"/>
              </w:rPr>
              <w:t>Name</w:t>
            </w:r>
          </w:p>
        </w:tc>
        <w:tc>
          <w:tcPr>
            <w:tcW w:w="4963" w:type="dxa"/>
          </w:tcPr>
          <w:p w14:paraId="183EDF26" w14:textId="11B90607" w:rsidR="003F5A8E" w:rsidRPr="008D46FC" w:rsidRDefault="003F5A8E" w:rsidP="00C24707">
            <w:pPr>
              <w:pStyle w:val="Heading1"/>
              <w:jc w:val="center"/>
              <w:outlineLvl w:val="0"/>
              <w:rPr>
                <w:rFonts w:ascii="Agency FB" w:hAnsi="Agency FB"/>
                <w:sz w:val="40"/>
                <w:szCs w:val="40"/>
              </w:rPr>
            </w:pPr>
            <w:r w:rsidRPr="00977245">
              <w:rPr>
                <w:rFonts w:ascii="Agency FB" w:hAnsi="Agency FB"/>
                <w:color w:val="01273A" w:themeColor="accent1" w:themeShade="80"/>
                <w:sz w:val="40"/>
                <w:szCs w:val="40"/>
              </w:rPr>
              <w:t>ID</w:t>
            </w:r>
          </w:p>
        </w:tc>
      </w:tr>
      <w:tr w:rsidR="003F5A8E" w14:paraId="0DE34C59" w14:textId="77777777" w:rsidTr="003F5A8E">
        <w:tc>
          <w:tcPr>
            <w:tcW w:w="4963" w:type="dxa"/>
          </w:tcPr>
          <w:p w14:paraId="02F20ABE" w14:textId="5C6C7632" w:rsidR="003F5A8E" w:rsidRPr="00E85D1B" w:rsidRDefault="00F9158A" w:rsidP="00C24707">
            <w:pPr>
              <w:pStyle w:val="Heading1"/>
              <w:jc w:val="center"/>
              <w:outlineLvl w:val="0"/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</w:pPr>
            <w:r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M</w:t>
            </w:r>
            <w:r w:rsidR="00C24707"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arwan Amr Mohamed Wageh</w:t>
            </w:r>
          </w:p>
        </w:tc>
        <w:tc>
          <w:tcPr>
            <w:tcW w:w="4963" w:type="dxa"/>
          </w:tcPr>
          <w:p w14:paraId="1A92D432" w14:textId="73001A13" w:rsidR="003F5A8E" w:rsidRPr="00E85D1B" w:rsidRDefault="003F5A8E" w:rsidP="00C24707">
            <w:pPr>
              <w:pStyle w:val="Heading1"/>
              <w:jc w:val="center"/>
              <w:outlineLvl w:val="0"/>
              <w:rPr>
                <w:rFonts w:ascii="Ink Free" w:hAnsi="Ink Free"/>
                <w:sz w:val="24"/>
                <w:szCs w:val="24"/>
              </w:rPr>
            </w:pPr>
            <w:r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20201446971</w:t>
            </w:r>
          </w:p>
        </w:tc>
      </w:tr>
      <w:tr w:rsidR="003F5A8E" w14:paraId="297551AD" w14:textId="77777777" w:rsidTr="003F5A8E">
        <w:tc>
          <w:tcPr>
            <w:tcW w:w="4963" w:type="dxa"/>
          </w:tcPr>
          <w:p w14:paraId="63F4B611" w14:textId="33D073E3" w:rsidR="003F5A8E" w:rsidRPr="00E85D1B" w:rsidRDefault="00C24707" w:rsidP="00C24707">
            <w:pPr>
              <w:pStyle w:val="Heading1"/>
              <w:jc w:val="center"/>
              <w:outlineLvl w:val="0"/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</w:pPr>
            <w:r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Sara Mohamed Salem Mohamed Habib</w:t>
            </w:r>
          </w:p>
        </w:tc>
        <w:tc>
          <w:tcPr>
            <w:tcW w:w="4963" w:type="dxa"/>
          </w:tcPr>
          <w:p w14:paraId="3DF98BCF" w14:textId="1A220870" w:rsidR="003F5A8E" w:rsidRPr="00E85D1B" w:rsidRDefault="00C24707" w:rsidP="00C24707">
            <w:pPr>
              <w:pStyle w:val="Heading1"/>
              <w:jc w:val="center"/>
              <w:outlineLvl w:val="0"/>
              <w:rPr>
                <w:rFonts w:ascii="Ink Free" w:hAnsi="Ink Free"/>
                <w:sz w:val="24"/>
                <w:szCs w:val="24"/>
              </w:rPr>
            </w:pPr>
            <w:r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20201381037</w:t>
            </w:r>
          </w:p>
        </w:tc>
      </w:tr>
      <w:tr w:rsidR="003F5A8E" w14:paraId="30FE3057" w14:textId="77777777" w:rsidTr="00E85D1B">
        <w:tc>
          <w:tcPr>
            <w:tcW w:w="4963" w:type="dxa"/>
            <w:shd w:val="clear" w:color="auto" w:fill="auto"/>
          </w:tcPr>
          <w:p w14:paraId="14CB2CA5" w14:textId="3373999B" w:rsidR="003F5A8E" w:rsidRPr="00E85D1B" w:rsidRDefault="00C24707" w:rsidP="00C24707">
            <w:pPr>
              <w:pStyle w:val="Heading1"/>
              <w:jc w:val="center"/>
              <w:outlineLvl w:val="0"/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</w:pPr>
            <w:r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Amr Mamdouh Gaber Ibrahim Shalt</w:t>
            </w:r>
            <w:r w:rsidR="00F9158A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uo</w:t>
            </w:r>
            <w:r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t</w:t>
            </w:r>
          </w:p>
        </w:tc>
        <w:tc>
          <w:tcPr>
            <w:tcW w:w="4963" w:type="dxa"/>
          </w:tcPr>
          <w:p w14:paraId="517C84C4" w14:textId="5579F797" w:rsidR="003F5A8E" w:rsidRPr="00E85D1B" w:rsidRDefault="00C24707" w:rsidP="00C24707">
            <w:pPr>
              <w:pStyle w:val="Heading1"/>
              <w:jc w:val="center"/>
              <w:outlineLvl w:val="0"/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</w:pPr>
            <w:r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20201497739</w:t>
            </w:r>
          </w:p>
        </w:tc>
      </w:tr>
      <w:tr w:rsidR="003F5A8E" w14:paraId="13837DBD" w14:textId="77777777" w:rsidTr="006A7B89">
        <w:tc>
          <w:tcPr>
            <w:tcW w:w="4963" w:type="dxa"/>
            <w:shd w:val="clear" w:color="auto" w:fill="auto"/>
          </w:tcPr>
          <w:p w14:paraId="22914AFB" w14:textId="344E85F7" w:rsidR="003F5A8E" w:rsidRPr="00E85D1B" w:rsidRDefault="00755D9F" w:rsidP="00755D9F">
            <w:pPr>
              <w:pStyle w:val="Heading1"/>
              <w:jc w:val="center"/>
              <w:outlineLvl w:val="0"/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</w:pPr>
            <w:r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Ziad Mohamed Sham</w:t>
            </w:r>
            <w:r w:rsidR="00F9158A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a</w:t>
            </w:r>
            <w:r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ndy Mohamed</w:t>
            </w:r>
          </w:p>
        </w:tc>
        <w:tc>
          <w:tcPr>
            <w:tcW w:w="4963" w:type="dxa"/>
          </w:tcPr>
          <w:p w14:paraId="3AF63CB3" w14:textId="50647D1E" w:rsidR="003F5A8E" w:rsidRPr="00E85D1B" w:rsidRDefault="00755D9F" w:rsidP="00755D9F">
            <w:pPr>
              <w:pStyle w:val="Heading1"/>
              <w:jc w:val="center"/>
              <w:outlineLvl w:val="0"/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</w:pPr>
            <w:r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20201376874</w:t>
            </w:r>
          </w:p>
        </w:tc>
      </w:tr>
      <w:tr w:rsidR="003F5A8E" w14:paraId="4B86651E" w14:textId="77777777" w:rsidTr="003F5A8E">
        <w:tc>
          <w:tcPr>
            <w:tcW w:w="4963" w:type="dxa"/>
          </w:tcPr>
          <w:p w14:paraId="367B85EA" w14:textId="621AEBE1" w:rsidR="003F5A8E" w:rsidRPr="00E85D1B" w:rsidRDefault="00755D9F" w:rsidP="00755D9F">
            <w:pPr>
              <w:pStyle w:val="Heading1"/>
              <w:jc w:val="center"/>
              <w:outlineLvl w:val="0"/>
              <w:rPr>
                <w:rFonts w:ascii="Ink Free" w:hAnsi="Ink Free"/>
                <w:color w:val="01273A" w:themeColor="accent1" w:themeShade="80"/>
                <w:sz w:val="28"/>
                <w:szCs w:val="28"/>
              </w:rPr>
            </w:pPr>
            <w:r w:rsidRPr="00E85D1B">
              <w:rPr>
                <w:rFonts w:ascii="Ink Free" w:hAnsi="Ink Free"/>
                <w:color w:val="01273A" w:themeColor="accent1" w:themeShade="80"/>
                <w:sz w:val="28"/>
                <w:szCs w:val="28"/>
              </w:rPr>
              <w:t xml:space="preserve">Abdelrahman Ashraf </w:t>
            </w:r>
            <w:r w:rsidR="00F9158A">
              <w:rPr>
                <w:rFonts w:ascii="Ink Free" w:hAnsi="Ink Free"/>
                <w:color w:val="01273A" w:themeColor="accent1" w:themeShade="80"/>
                <w:sz w:val="28"/>
                <w:szCs w:val="28"/>
              </w:rPr>
              <w:t xml:space="preserve">Saaed </w:t>
            </w:r>
            <w:r w:rsidRPr="00E85D1B">
              <w:rPr>
                <w:rFonts w:ascii="Ink Free" w:hAnsi="Ink Free"/>
                <w:color w:val="01273A" w:themeColor="accent1" w:themeShade="80"/>
                <w:sz w:val="28"/>
                <w:szCs w:val="28"/>
              </w:rPr>
              <w:t xml:space="preserve">Abd </w:t>
            </w:r>
            <w:r w:rsidR="002A4047">
              <w:rPr>
                <w:rFonts w:ascii="Ink Free" w:hAnsi="Ink Free"/>
                <w:color w:val="01273A" w:themeColor="accent1" w:themeShade="80"/>
                <w:sz w:val="28"/>
                <w:szCs w:val="28"/>
              </w:rPr>
              <w:t>E</w:t>
            </w:r>
            <w:r w:rsidRPr="00E85D1B">
              <w:rPr>
                <w:rFonts w:ascii="Ink Free" w:hAnsi="Ink Free"/>
                <w:color w:val="01273A" w:themeColor="accent1" w:themeShade="80"/>
                <w:sz w:val="28"/>
                <w:szCs w:val="28"/>
              </w:rPr>
              <w:t>l-Aziz</w:t>
            </w:r>
          </w:p>
        </w:tc>
        <w:tc>
          <w:tcPr>
            <w:tcW w:w="4963" w:type="dxa"/>
          </w:tcPr>
          <w:p w14:paraId="3BCD3C12" w14:textId="081B6EF6" w:rsidR="003F5A8E" w:rsidRPr="00E85D1B" w:rsidRDefault="00755D9F" w:rsidP="00755D9F">
            <w:pPr>
              <w:pStyle w:val="Heading1"/>
              <w:jc w:val="center"/>
              <w:outlineLvl w:val="0"/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</w:pPr>
            <w:r w:rsidRPr="00E85D1B">
              <w:rPr>
                <w:rFonts w:ascii="Ink Free" w:hAnsi="Ink Free"/>
                <w:color w:val="01273A" w:themeColor="accent1" w:themeShade="80"/>
                <w:sz w:val="24"/>
                <w:szCs w:val="24"/>
              </w:rPr>
              <w:t>20201376979</w:t>
            </w:r>
          </w:p>
        </w:tc>
      </w:tr>
      <w:tr w:rsidR="003F5A8E" w14:paraId="5979000A" w14:textId="77777777" w:rsidTr="003F5A8E">
        <w:tc>
          <w:tcPr>
            <w:tcW w:w="4963" w:type="dxa"/>
          </w:tcPr>
          <w:p w14:paraId="7DE1FCEC" w14:textId="6CF9C886" w:rsidR="003F5A8E" w:rsidRPr="00014DC9" w:rsidRDefault="00014DC9" w:rsidP="00014DC9">
            <w:pPr>
              <w:pStyle w:val="Heading1"/>
              <w:jc w:val="center"/>
              <w:outlineLvl w:val="0"/>
              <w:rPr>
                <w:rFonts w:ascii="Ink Free" w:hAnsi="Ink Free"/>
                <w:color w:val="04143A" w:themeColor="text2" w:themeShade="80"/>
                <w:sz w:val="24"/>
                <w:szCs w:val="24"/>
                <w:rtl/>
                <w:lang w:bidi="ar-EG"/>
              </w:rPr>
            </w:pPr>
            <w:r w:rsidRPr="00014DC9">
              <w:rPr>
                <w:rFonts w:ascii="Ink Free" w:hAnsi="Ink Free"/>
                <w:color w:val="04143A" w:themeColor="text2" w:themeShade="80"/>
                <w:sz w:val="24"/>
                <w:szCs w:val="24"/>
                <w:lang w:bidi="ar-EG"/>
              </w:rPr>
              <w:t>Kar</w:t>
            </w:r>
            <w:r w:rsidR="00F9158A">
              <w:rPr>
                <w:rFonts w:ascii="Ink Free" w:hAnsi="Ink Free"/>
                <w:color w:val="04143A" w:themeColor="text2" w:themeShade="80"/>
                <w:sz w:val="24"/>
                <w:szCs w:val="24"/>
                <w:lang w:bidi="ar-EG"/>
              </w:rPr>
              <w:t>i</w:t>
            </w:r>
            <w:r w:rsidRPr="00014DC9">
              <w:rPr>
                <w:rFonts w:ascii="Ink Free" w:hAnsi="Ink Free"/>
                <w:color w:val="04143A" w:themeColor="text2" w:themeShade="80"/>
                <w:sz w:val="24"/>
                <w:szCs w:val="24"/>
                <w:lang w:bidi="ar-EG"/>
              </w:rPr>
              <w:t>m H</w:t>
            </w:r>
            <w:r w:rsidR="00F9158A">
              <w:rPr>
                <w:rFonts w:ascii="Ink Free" w:hAnsi="Ink Free"/>
                <w:color w:val="04143A" w:themeColor="text2" w:themeShade="80"/>
                <w:sz w:val="24"/>
                <w:szCs w:val="24"/>
                <w:lang w:bidi="ar-EG"/>
              </w:rPr>
              <w:t>u</w:t>
            </w:r>
            <w:r w:rsidRPr="00014DC9">
              <w:rPr>
                <w:rFonts w:ascii="Ink Free" w:hAnsi="Ink Free"/>
                <w:color w:val="04143A" w:themeColor="text2" w:themeShade="80"/>
                <w:sz w:val="24"/>
                <w:szCs w:val="24"/>
                <w:lang w:bidi="ar-EG"/>
              </w:rPr>
              <w:t xml:space="preserve">ssam </w:t>
            </w:r>
            <w:r w:rsidR="00F9158A">
              <w:rPr>
                <w:rFonts w:ascii="Ink Free" w:hAnsi="Ink Free"/>
                <w:color w:val="04143A" w:themeColor="text2" w:themeShade="80"/>
                <w:sz w:val="24"/>
                <w:szCs w:val="24"/>
                <w:lang w:bidi="ar-EG"/>
              </w:rPr>
              <w:t>A</w:t>
            </w:r>
            <w:r w:rsidRPr="00014DC9">
              <w:rPr>
                <w:rFonts w:ascii="Ink Free" w:hAnsi="Ink Free"/>
                <w:color w:val="04143A" w:themeColor="text2" w:themeShade="80"/>
                <w:sz w:val="24"/>
                <w:szCs w:val="24"/>
                <w:lang w:bidi="ar-EG"/>
              </w:rPr>
              <w:t>l-D</w:t>
            </w:r>
            <w:r w:rsidR="00F9158A">
              <w:rPr>
                <w:rFonts w:ascii="Ink Free" w:hAnsi="Ink Free"/>
                <w:color w:val="04143A" w:themeColor="text2" w:themeShade="80"/>
                <w:sz w:val="24"/>
                <w:szCs w:val="24"/>
                <w:lang w:bidi="ar-EG"/>
              </w:rPr>
              <w:t>i</w:t>
            </w:r>
            <w:r w:rsidRPr="00014DC9">
              <w:rPr>
                <w:rFonts w:ascii="Ink Free" w:hAnsi="Ink Free"/>
                <w:color w:val="04143A" w:themeColor="text2" w:themeShade="80"/>
                <w:sz w:val="24"/>
                <w:szCs w:val="24"/>
                <w:lang w:bidi="ar-EG"/>
              </w:rPr>
              <w:t>n El-Sayed Mohamed</w:t>
            </w:r>
          </w:p>
        </w:tc>
        <w:tc>
          <w:tcPr>
            <w:tcW w:w="4963" w:type="dxa"/>
          </w:tcPr>
          <w:p w14:paraId="61B0DF72" w14:textId="138FF3C3" w:rsidR="003F5A8E" w:rsidRPr="00014DC9" w:rsidRDefault="00014DC9" w:rsidP="00014DC9">
            <w:pPr>
              <w:pStyle w:val="Heading1"/>
              <w:jc w:val="center"/>
              <w:outlineLvl w:val="0"/>
              <w:rPr>
                <w:rFonts w:ascii="Ink Free" w:hAnsi="Ink Free"/>
                <w:sz w:val="24"/>
                <w:szCs w:val="24"/>
              </w:rPr>
            </w:pPr>
            <w:r w:rsidRPr="00014DC9">
              <w:rPr>
                <w:rFonts w:ascii="Ink Free" w:hAnsi="Ink Free"/>
                <w:color w:val="04143A" w:themeColor="text2" w:themeShade="80"/>
                <w:sz w:val="24"/>
                <w:szCs w:val="24"/>
              </w:rPr>
              <w:t>2021446854</w:t>
            </w:r>
          </w:p>
        </w:tc>
      </w:tr>
      <w:tr w:rsidR="003F5A8E" w14:paraId="21B4814B" w14:textId="77777777" w:rsidTr="003F5A8E">
        <w:tc>
          <w:tcPr>
            <w:tcW w:w="4963" w:type="dxa"/>
          </w:tcPr>
          <w:p w14:paraId="0D1A1931" w14:textId="6DD70578" w:rsidR="003F5A8E" w:rsidRPr="00014DC9" w:rsidRDefault="00014DC9" w:rsidP="00014DC9">
            <w:pPr>
              <w:pStyle w:val="Heading1"/>
              <w:jc w:val="center"/>
              <w:outlineLvl w:val="0"/>
              <w:rPr>
                <w:rFonts w:ascii="Ink Free" w:hAnsi="Ink Free"/>
                <w:color w:val="04143A" w:themeColor="text2" w:themeShade="80"/>
                <w:sz w:val="24"/>
                <w:szCs w:val="24"/>
              </w:rPr>
            </w:pPr>
            <w:r>
              <w:rPr>
                <w:rFonts w:ascii="Ink Free" w:hAnsi="Ink Free"/>
                <w:color w:val="04143A" w:themeColor="text2" w:themeShade="80"/>
                <w:sz w:val="24"/>
                <w:szCs w:val="24"/>
              </w:rPr>
              <w:t>Abdelrahman Mohamed Ali Mohamed</w:t>
            </w:r>
          </w:p>
        </w:tc>
        <w:tc>
          <w:tcPr>
            <w:tcW w:w="4963" w:type="dxa"/>
          </w:tcPr>
          <w:p w14:paraId="3D452BF7" w14:textId="16A823C3" w:rsidR="003F5A8E" w:rsidRPr="00014DC9" w:rsidRDefault="00014DC9" w:rsidP="00014DC9">
            <w:pPr>
              <w:pStyle w:val="Heading1"/>
              <w:jc w:val="center"/>
              <w:outlineLvl w:val="0"/>
              <w:rPr>
                <w:rFonts w:ascii="Ink Free" w:hAnsi="Ink Free"/>
                <w:color w:val="04143A" w:themeColor="text2" w:themeShade="80"/>
                <w:sz w:val="24"/>
                <w:szCs w:val="24"/>
              </w:rPr>
            </w:pPr>
            <w:r w:rsidRPr="00014DC9">
              <w:rPr>
                <w:rFonts w:ascii="Ink Free" w:hAnsi="Ink Free"/>
                <w:color w:val="04143A" w:themeColor="text2" w:themeShade="80"/>
                <w:sz w:val="24"/>
                <w:szCs w:val="24"/>
              </w:rPr>
              <w:t>20201446699</w:t>
            </w:r>
          </w:p>
        </w:tc>
      </w:tr>
    </w:tbl>
    <w:p w14:paraId="1815B307" w14:textId="77777777" w:rsidR="003F5A8E" w:rsidRDefault="003F5A8E" w:rsidP="00D077E9">
      <w:pPr>
        <w:pStyle w:val="Heading1"/>
      </w:pPr>
    </w:p>
    <w:p w14:paraId="1F14D4FD" w14:textId="77777777" w:rsidR="003F5A8E" w:rsidRDefault="003F5A8E" w:rsidP="00D077E9">
      <w:pPr>
        <w:pStyle w:val="Heading1"/>
      </w:pPr>
    </w:p>
    <w:p w14:paraId="3CF4DEF2" w14:textId="09DB70A4" w:rsidR="00D077E9" w:rsidRPr="00221980" w:rsidRDefault="00792C52" w:rsidP="0022198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E6F40F7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D376FD78DCC74859A4E571E1FAFFD385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b/>
                <w:bCs/>
                <w:sz w:val="52"/>
                <w:szCs w:val="52"/>
              </w:rPr>
            </w:sdtEndPr>
            <w:sdtContent>
              <w:p w14:paraId="0E82896B" w14:textId="1861E4A3" w:rsidR="00D077E9" w:rsidRPr="00A956A9" w:rsidRDefault="00221980" w:rsidP="00DF027C">
                <w:pPr>
                  <w:pStyle w:val="Heading2"/>
                  <w:rPr>
                    <w:b/>
                    <w:bCs/>
                    <w:sz w:val="52"/>
                    <w:szCs w:val="52"/>
                  </w:rPr>
                </w:pPr>
                <w:r w:rsidRPr="00A956A9">
                  <w:rPr>
                    <w:b/>
                    <w:bCs/>
                    <w:sz w:val="52"/>
                    <w:szCs w:val="52"/>
                  </w:rPr>
                  <w:t xml:space="preserve">A Walkthrough The Process </w:t>
                </w:r>
                <w:r w:rsidR="002A4047">
                  <w:rPr>
                    <w:b/>
                    <w:bCs/>
                    <w:sz w:val="52"/>
                    <w:szCs w:val="52"/>
                  </w:rPr>
                  <w:t>o</w:t>
                </w:r>
                <w:r w:rsidRPr="00A956A9">
                  <w:rPr>
                    <w:b/>
                    <w:bCs/>
                    <w:sz w:val="52"/>
                    <w:szCs w:val="52"/>
                  </w:rPr>
                  <w:t xml:space="preserve">f Making The Project </w:t>
                </w:r>
              </w:p>
            </w:sdtContent>
          </w:sdt>
          <w:p w14:paraId="40DE76B5" w14:textId="77777777" w:rsidR="00DF027C" w:rsidRDefault="00DF027C" w:rsidP="00DF027C"/>
          <w:p w14:paraId="0EDFA072" w14:textId="3E3F8369" w:rsidR="00B0080B" w:rsidRDefault="00C23602" w:rsidP="00DF027C">
            <w:pPr>
              <w:pStyle w:val="Content"/>
            </w:pPr>
            <w:r>
              <w:t>We Started by making</w:t>
            </w:r>
            <w:r w:rsidR="00977245">
              <w:t xml:space="preserve"> the business rule to assist us in making</w:t>
            </w:r>
            <w:r>
              <w:t xml:space="preserve"> the ERD diagram then we</w:t>
            </w:r>
            <w:r w:rsidR="000736DB">
              <w:t xml:space="preserve"> quickly</w:t>
            </w:r>
            <w:r>
              <w:t xml:space="preserve"> realized the need of</w:t>
            </w:r>
            <w:r w:rsidR="000736DB">
              <w:t xml:space="preserve"> an </w:t>
            </w:r>
            <w:r w:rsidR="000736DB" w:rsidRPr="000736DB">
              <w:t>enhancement</w:t>
            </w:r>
            <w:r w:rsidR="000736DB">
              <w:t xml:space="preserve"> as it got so complicated with all the relations and Entities we wanted to add,</w:t>
            </w:r>
            <w:r w:rsidR="00CC131D">
              <w:t xml:space="preserve"> w</w:t>
            </w:r>
            <w:r w:rsidR="000736DB">
              <w:t xml:space="preserve">e thought about implementing the Generalization/Specialization part from </w:t>
            </w:r>
            <w:r w:rsidR="00B0080B">
              <w:t>chapter 4.</w:t>
            </w:r>
          </w:p>
          <w:p w14:paraId="54EC1DFB" w14:textId="77777777" w:rsidR="00B0080B" w:rsidRDefault="00B0080B" w:rsidP="00DF027C">
            <w:pPr>
              <w:pStyle w:val="Content"/>
            </w:pPr>
          </w:p>
          <w:p w14:paraId="317CD75F" w14:textId="538ADE4D" w:rsidR="00DF027C" w:rsidRPr="00DF027C" w:rsidRDefault="00B0080B" w:rsidP="00DF027C">
            <w:pPr>
              <w:pStyle w:val="Content"/>
            </w:pPr>
            <w:r>
              <w:t>After that we started working on the EERD of the hospital management system and the relational model</w:t>
            </w:r>
            <w:r w:rsidR="00977245">
              <w:t xml:space="preserve"> (all </w:t>
            </w:r>
            <w:r w:rsidR="00977245" w:rsidRPr="00977245">
              <w:t>illustrations</w:t>
            </w:r>
            <w:r w:rsidR="00977245">
              <w:t xml:space="preserve"> using Draw</w:t>
            </w:r>
            <w:r w:rsidR="00CC131D">
              <w:t>.</w:t>
            </w:r>
            <w:r w:rsidR="00977245">
              <w:t>io)</w:t>
            </w:r>
            <w:r>
              <w:t>.</w:t>
            </w:r>
            <w:r w:rsidR="000736DB">
              <w:t xml:space="preserve"> </w:t>
            </w:r>
            <w:r w:rsidR="00C23602">
              <w:t xml:space="preserve"> </w:t>
            </w:r>
          </w:p>
          <w:p w14:paraId="1D5F1448" w14:textId="77777777" w:rsidR="00DF027C" w:rsidRDefault="00DF027C" w:rsidP="00DF027C"/>
          <w:p w14:paraId="5BB6FDC6" w14:textId="02E41139" w:rsidR="00DF027C" w:rsidRDefault="00B0080B" w:rsidP="00DF027C">
            <w:pPr>
              <w:pStyle w:val="Content"/>
            </w:pPr>
            <w:r>
              <w:t>Last thing we did was Implement our work in Oracle</w:t>
            </w:r>
            <w:r w:rsidR="00977245">
              <w:t xml:space="preserve"> and insert data into the created tables to test the accuracy and make sure data is inserted properly in each table with no errors. </w:t>
            </w:r>
          </w:p>
          <w:p w14:paraId="02756C9C" w14:textId="6DD4594A" w:rsidR="00977245" w:rsidRDefault="00977245" w:rsidP="00DF027C">
            <w:pPr>
              <w:pStyle w:val="Content"/>
            </w:pPr>
          </w:p>
          <w:p w14:paraId="06725AB3" w14:textId="73B9C6BF" w:rsidR="00977245" w:rsidRDefault="00E85D1B" w:rsidP="00DF027C">
            <w:pPr>
              <w:pStyle w:val="Content"/>
            </w:pPr>
            <w:r>
              <w:t xml:space="preserve">If there is one </w:t>
            </w:r>
            <w:r w:rsidR="002A4047">
              <w:t>thing,</w:t>
            </w:r>
            <w:r>
              <w:t xml:space="preserve"> we learnt from this learning experience it is </w:t>
            </w:r>
            <w:r w:rsidR="00A956A9">
              <w:t xml:space="preserve">that </w:t>
            </w:r>
          </w:p>
          <w:p w14:paraId="6399CD8B" w14:textId="0C52B358" w:rsidR="00B0080B" w:rsidRDefault="00B0080B" w:rsidP="00DF027C">
            <w:pPr>
              <w:pStyle w:val="Content"/>
            </w:pPr>
          </w:p>
        </w:tc>
      </w:tr>
      <w:tr w:rsidR="00DF027C" w14:paraId="24606402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2D1BF3B0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5CD584" wp14:editId="1A77F276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E2F467" w14:textId="7BB6A0CE" w:rsidR="00DF027C" w:rsidRDefault="00DF027C" w:rsidP="00A956A9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="00A956A9" w:rsidRPr="00A956A9">
                                    <w:rPr>
                                      <w:i/>
                                      <w:sz w:val="36"/>
                                    </w:rPr>
                                    <w:t>Many ideas grow better when transplanted into another mind than the one where they sprang up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5CD584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" filled="f" stroked="f" strokeweight=".5pt">
                      <v:textbox>
                        <w:txbxContent>
                          <w:p w14:paraId="47E2F467" w14:textId="7BB6A0CE" w:rsidR="00DF027C" w:rsidRDefault="00DF027C" w:rsidP="00A956A9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="00A956A9" w:rsidRPr="00A956A9">
                              <w:rPr>
                                <w:i/>
                                <w:sz w:val="36"/>
                              </w:rPr>
                              <w:t>Many ideas grow better when transplanted into another mind than the one where they sprang up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1186477E" w14:textId="77777777" w:rsidR="0087605E" w:rsidRPr="00D70D02" w:rsidRDefault="0087605E" w:rsidP="00DF027C"/>
    <w:sectPr w:rsidR="0087605E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3B220" w14:textId="77777777" w:rsidR="00CA3A7C" w:rsidRDefault="00CA3A7C">
      <w:r>
        <w:separator/>
      </w:r>
    </w:p>
    <w:p w14:paraId="57754ECA" w14:textId="77777777" w:rsidR="00CA3A7C" w:rsidRDefault="00CA3A7C"/>
  </w:endnote>
  <w:endnote w:type="continuationSeparator" w:id="0">
    <w:p w14:paraId="58EA134A" w14:textId="77777777" w:rsidR="00CA3A7C" w:rsidRDefault="00CA3A7C">
      <w:r>
        <w:continuationSeparator/>
      </w:r>
    </w:p>
    <w:p w14:paraId="26F2EF1A" w14:textId="77777777" w:rsidR="00CA3A7C" w:rsidRDefault="00CA3A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62617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700969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36E01" w14:textId="77777777" w:rsidR="00CA3A7C" w:rsidRDefault="00CA3A7C">
      <w:r>
        <w:separator/>
      </w:r>
    </w:p>
    <w:p w14:paraId="4F60130D" w14:textId="77777777" w:rsidR="00CA3A7C" w:rsidRDefault="00CA3A7C"/>
  </w:footnote>
  <w:footnote w:type="continuationSeparator" w:id="0">
    <w:p w14:paraId="0DA27F9C" w14:textId="77777777" w:rsidR="00CA3A7C" w:rsidRDefault="00CA3A7C">
      <w:r>
        <w:continuationSeparator/>
      </w:r>
    </w:p>
    <w:p w14:paraId="2E0648AF" w14:textId="77777777" w:rsidR="00CA3A7C" w:rsidRDefault="00CA3A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FCBB69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080FF37" w14:textId="77777777" w:rsidR="00D077E9" w:rsidRDefault="00D077E9">
          <w:pPr>
            <w:pStyle w:val="Header"/>
          </w:pPr>
        </w:p>
      </w:tc>
    </w:tr>
  </w:tbl>
  <w:p w14:paraId="4529E334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AA"/>
    <w:rsid w:val="00014DC9"/>
    <w:rsid w:val="0002482E"/>
    <w:rsid w:val="00050324"/>
    <w:rsid w:val="000736DB"/>
    <w:rsid w:val="000A0150"/>
    <w:rsid w:val="000E63C9"/>
    <w:rsid w:val="00130E9D"/>
    <w:rsid w:val="00150A6D"/>
    <w:rsid w:val="00185B35"/>
    <w:rsid w:val="001F11D3"/>
    <w:rsid w:val="001F2BC8"/>
    <w:rsid w:val="001F5F6B"/>
    <w:rsid w:val="00221980"/>
    <w:rsid w:val="00243EBC"/>
    <w:rsid w:val="00246A35"/>
    <w:rsid w:val="00284348"/>
    <w:rsid w:val="002A4047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F5A8E"/>
    <w:rsid w:val="004110DE"/>
    <w:rsid w:val="0044085A"/>
    <w:rsid w:val="004B21A5"/>
    <w:rsid w:val="005037F0"/>
    <w:rsid w:val="00516A86"/>
    <w:rsid w:val="005275F6"/>
    <w:rsid w:val="00572102"/>
    <w:rsid w:val="005C52EC"/>
    <w:rsid w:val="005F1BB0"/>
    <w:rsid w:val="00656C4D"/>
    <w:rsid w:val="006A7B89"/>
    <w:rsid w:val="006E5716"/>
    <w:rsid w:val="007302B3"/>
    <w:rsid w:val="00730733"/>
    <w:rsid w:val="00730E3A"/>
    <w:rsid w:val="00736AAF"/>
    <w:rsid w:val="00754722"/>
    <w:rsid w:val="00755D9F"/>
    <w:rsid w:val="00765B2A"/>
    <w:rsid w:val="00783A34"/>
    <w:rsid w:val="00792C52"/>
    <w:rsid w:val="007C6B52"/>
    <w:rsid w:val="007D16C5"/>
    <w:rsid w:val="00862FE4"/>
    <w:rsid w:val="0086389A"/>
    <w:rsid w:val="0087605E"/>
    <w:rsid w:val="008B1FEE"/>
    <w:rsid w:val="008D46FC"/>
    <w:rsid w:val="00903C32"/>
    <w:rsid w:val="00916B16"/>
    <w:rsid w:val="009173B9"/>
    <w:rsid w:val="0093335D"/>
    <w:rsid w:val="0093613E"/>
    <w:rsid w:val="00943026"/>
    <w:rsid w:val="00966B81"/>
    <w:rsid w:val="00977245"/>
    <w:rsid w:val="00993933"/>
    <w:rsid w:val="009C7720"/>
    <w:rsid w:val="00A23AFA"/>
    <w:rsid w:val="00A31B3E"/>
    <w:rsid w:val="00A532F3"/>
    <w:rsid w:val="00A8489E"/>
    <w:rsid w:val="00A956A9"/>
    <w:rsid w:val="00AC29F3"/>
    <w:rsid w:val="00B0080B"/>
    <w:rsid w:val="00B231E5"/>
    <w:rsid w:val="00B31EAA"/>
    <w:rsid w:val="00C02B87"/>
    <w:rsid w:val="00C23602"/>
    <w:rsid w:val="00C24707"/>
    <w:rsid w:val="00C4086D"/>
    <w:rsid w:val="00CA1896"/>
    <w:rsid w:val="00CA3A7C"/>
    <w:rsid w:val="00CB5B28"/>
    <w:rsid w:val="00CC131D"/>
    <w:rsid w:val="00CF48DB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D1B"/>
    <w:rsid w:val="00EF555B"/>
    <w:rsid w:val="00F027BB"/>
    <w:rsid w:val="00F055E3"/>
    <w:rsid w:val="00F11DCF"/>
    <w:rsid w:val="00F162EA"/>
    <w:rsid w:val="00F52D27"/>
    <w:rsid w:val="00F83527"/>
    <w:rsid w:val="00F9158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3E0E1"/>
  <w15:docId w15:val="{22DBA74D-4AA6-4C1E-9CB4-A0811075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Local\Microsoft\Office\16.0\DTS\en-US%7b5D07028D-0597-4935-B4B3-2160785D6ACB%7d\%7b6AEA1AE1-4C26-4684-8FE6-C5929769374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90CF90794141D9ACBED0F24B96D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E3A1B-DEE7-4247-93CF-3F63253BCADC}"/>
      </w:docPartPr>
      <w:docPartBody>
        <w:p w:rsidR="00E578C1" w:rsidRDefault="009B4FF0">
          <w:pPr>
            <w:pStyle w:val="3E90CF90794141D9ACBED0F24B96D06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30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02C3A21634344F79F5491D68481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470D-3A52-4E2F-97C5-B8876BC801C6}"/>
      </w:docPartPr>
      <w:docPartBody>
        <w:p w:rsidR="00E578C1" w:rsidRDefault="009B4FF0">
          <w:pPr>
            <w:pStyle w:val="502C3A21634344F79F5491D68481BC89"/>
          </w:pPr>
          <w:r>
            <w:t>COMPANY NAME</w:t>
          </w:r>
        </w:p>
      </w:docPartBody>
    </w:docPart>
    <w:docPart>
      <w:docPartPr>
        <w:name w:val="D376FD78DCC74859A4E571E1FAFFD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DFD0-8B89-4984-8B82-5E4FB4024DA9}"/>
      </w:docPartPr>
      <w:docPartBody>
        <w:p w:rsidR="00E578C1" w:rsidRDefault="009B4FF0">
          <w:pPr>
            <w:pStyle w:val="D376FD78DCC74859A4E571E1FAFFD385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F0"/>
    <w:rsid w:val="009B4FF0"/>
    <w:rsid w:val="00E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3E90CF90794141D9ACBED0F24B96D06B">
    <w:name w:val="3E90CF90794141D9ACBED0F24B96D06B"/>
  </w:style>
  <w:style w:type="paragraph" w:customStyle="1" w:styleId="502C3A21634344F79F5491D68481BC89">
    <w:name w:val="502C3A21634344F79F5491D68481BC89"/>
  </w:style>
  <w:style w:type="paragraph" w:customStyle="1" w:styleId="D376FD78DCC74859A4E571E1FAFFD385">
    <w:name w:val="D376FD78DCC74859A4E571E1FAFFD3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0B5D-87E2-467E-8712-75A96E717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{6AEA1AE1-4C26-4684-8FE6-C5929769374B}tf16392850_win32</Template>
  <TotalTime>7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 habib</dc:creator>
  <cp:keywords/>
  <cp:lastModifiedBy>Karim Hussam al-Din</cp:lastModifiedBy>
  <cp:revision>5</cp:revision>
  <cp:lastPrinted>2006-08-01T17:47:00Z</cp:lastPrinted>
  <dcterms:created xsi:type="dcterms:W3CDTF">2021-12-30T00:32:00Z</dcterms:created>
  <dcterms:modified xsi:type="dcterms:W3CDTF">2021-12-31T23:24:00Z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